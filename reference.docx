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E8D4"/>
  <w:body>
    <w:p w:rsidR="00E228C7" w:rsidRPr="00E228C7" w:rsidRDefault="00E228C7" w:rsidP="0088753C">
      <w:pPr>
        <w:ind w:firstLineChars="0" w:firstLine="0"/>
      </w:pPr>
      <w:bookmarkStart w:id="0" w:name="_GoBack"/>
      <w:bookmarkEnd w:id="0"/>
    </w:p>
    <w:sectPr w:rsidR="00E228C7" w:rsidRPr="00E228C7" w:rsidSect="007F4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decimalEnclosedCircleChinese"/>
        <w:numRestart w:val="eachPage"/>
      </w:footnotePr>
      <w:pgSz w:w="11900" w:h="16840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34BD" w:rsidRDefault="00B934BD" w:rsidP="001A1C1E">
      <w:pPr>
        <w:spacing w:line="240" w:lineRule="auto"/>
        <w:ind w:firstLine="480"/>
      </w:pPr>
      <w:r>
        <w:separator/>
      </w:r>
    </w:p>
  </w:endnote>
  <w:endnote w:type="continuationSeparator" w:id="0">
    <w:p w:rsidR="00B934BD" w:rsidRDefault="00B934BD" w:rsidP="001A1C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87797102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-40159892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51696784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5743197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34BD" w:rsidRDefault="00B934BD" w:rsidP="001A1C1E">
      <w:pPr>
        <w:spacing w:line="240" w:lineRule="auto"/>
        <w:ind w:firstLine="480"/>
      </w:pPr>
      <w:r>
        <w:separator/>
      </w:r>
    </w:p>
  </w:footnote>
  <w:footnote w:type="continuationSeparator" w:id="0">
    <w:p w:rsidR="00B934BD" w:rsidRDefault="00B934BD" w:rsidP="001A1C1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D61" w:rsidRDefault="009D1D6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320" w:rsidRDefault="003D551C">
    <w:pPr>
      <w:ind w:firstLine="480"/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D61" w:rsidRDefault="009D1D6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6B1591"/>
    <w:multiLevelType w:val="singleLevel"/>
    <w:tmpl w:val="9D6B15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2F68EFA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E15C473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D48FF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060A93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7CE31A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EDC38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0A34E9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CA27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3662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7466E1E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singleLevel"/>
    <w:tmpl w:val="F2215D1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2" w15:restartNumberingAfterBreak="0">
    <w:nsid w:val="00000008"/>
    <w:multiLevelType w:val="singleLevel"/>
    <w:tmpl w:val="843FBF0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000000A"/>
    <w:multiLevelType w:val="singleLevel"/>
    <w:tmpl w:val="1C44A7B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0000000E"/>
    <w:multiLevelType w:val="singleLevel"/>
    <w:tmpl w:val="EE7CEE77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5" w15:restartNumberingAfterBreak="0">
    <w:nsid w:val="0000001B"/>
    <w:multiLevelType w:val="multilevel"/>
    <w:tmpl w:val="DA05AF4B"/>
    <w:lvl w:ilvl="0">
      <w:start w:val="1"/>
      <w:numFmt w:val="decimal"/>
      <w:suff w:val="space"/>
      <w:lvlText w:val="%1."/>
      <w:lvlJc w:val="left"/>
      <w:pPr>
        <w:ind w:left="48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0000001C"/>
    <w:multiLevelType w:val="singleLevel"/>
    <w:tmpl w:val="97FEC098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7" w15:restartNumberingAfterBreak="0">
    <w:nsid w:val="086A0A98"/>
    <w:multiLevelType w:val="multilevel"/>
    <w:tmpl w:val="2AFAFD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0CC2241A"/>
    <w:multiLevelType w:val="hybridMultilevel"/>
    <w:tmpl w:val="F3D25E8E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0DA229A5"/>
    <w:multiLevelType w:val="hybridMultilevel"/>
    <w:tmpl w:val="F78E8328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6AE569F"/>
    <w:multiLevelType w:val="hybridMultilevel"/>
    <w:tmpl w:val="D234C93C"/>
    <w:lvl w:ilvl="0" w:tplc="411898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44575A"/>
    <w:multiLevelType w:val="multilevel"/>
    <w:tmpl w:val="F04EA7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1EB65192"/>
    <w:multiLevelType w:val="multilevel"/>
    <w:tmpl w:val="EC6EC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1FEF4BDE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25851B3"/>
    <w:multiLevelType w:val="multilevel"/>
    <w:tmpl w:val="5790B7E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5" w15:restartNumberingAfterBreak="0">
    <w:nsid w:val="2705315F"/>
    <w:multiLevelType w:val="multilevel"/>
    <w:tmpl w:val="2E6AE3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32744FC0"/>
    <w:multiLevelType w:val="multilevel"/>
    <w:tmpl w:val="9F0C2BE4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7" w15:restartNumberingAfterBreak="0">
    <w:nsid w:val="3B154E17"/>
    <w:multiLevelType w:val="multilevel"/>
    <w:tmpl w:val="37F4E7D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3B765905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E1F64FB"/>
    <w:multiLevelType w:val="hybridMultilevel"/>
    <w:tmpl w:val="CA769744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0083E01"/>
    <w:multiLevelType w:val="hybridMultilevel"/>
    <w:tmpl w:val="00840DDC"/>
    <w:lvl w:ilvl="0" w:tplc="56963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E0B2C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55457DE"/>
    <w:multiLevelType w:val="multilevel"/>
    <w:tmpl w:val="C3426100"/>
    <w:lvl w:ilvl="0">
      <w:start w:val="1"/>
      <w:numFmt w:val="decimal"/>
      <w:pStyle w:val="10"/>
      <w:lvlText w:val="%1"/>
      <w:lvlJc w:val="left"/>
      <w:pPr>
        <w:tabs>
          <w:tab w:val="num" w:pos="403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33" w15:restartNumberingAfterBreak="0">
    <w:nsid w:val="536E6585"/>
    <w:multiLevelType w:val="multilevel"/>
    <w:tmpl w:val="6582AB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AE377AD"/>
    <w:multiLevelType w:val="singleLevel"/>
    <w:tmpl w:val="283F424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5FE5110D"/>
    <w:multiLevelType w:val="multilevel"/>
    <w:tmpl w:val="50CE6F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C7C2851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7"/>
  </w:num>
  <w:num w:numId="2">
    <w:abstractNumId w:val="22"/>
  </w:num>
  <w:num w:numId="3">
    <w:abstractNumId w:val="3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36"/>
  </w:num>
  <w:num w:numId="10">
    <w:abstractNumId w:val="17"/>
    <w:lvlOverride w:ilvl="0">
      <w:startOverride w:val="6"/>
    </w:lvlOverride>
  </w:num>
  <w:num w:numId="11">
    <w:abstractNumId w:val="28"/>
  </w:num>
  <w:num w:numId="12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9"/>
  </w:num>
  <w:num w:numId="15">
    <w:abstractNumId w:val="18"/>
  </w:num>
  <w:num w:numId="16">
    <w:abstractNumId w:val="19"/>
  </w:num>
  <w:num w:numId="17">
    <w:abstractNumId w:val="23"/>
  </w:num>
  <w:num w:numId="18">
    <w:abstractNumId w:val="20"/>
  </w:num>
  <w:num w:numId="19">
    <w:abstractNumId w:val="0"/>
  </w:num>
  <w:num w:numId="20">
    <w:abstractNumId w:val="31"/>
  </w:num>
  <w:num w:numId="21">
    <w:abstractNumId w:val="25"/>
  </w:num>
  <w:num w:numId="22">
    <w:abstractNumId w:val="35"/>
  </w:num>
  <w:num w:numId="23">
    <w:abstractNumId w:val="21"/>
  </w:num>
  <w:num w:numId="24">
    <w:abstractNumId w:val="26"/>
  </w:num>
  <w:num w:numId="25">
    <w:abstractNumId w:val="1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13"/>
    <w:lvlOverride w:ilvl="0">
      <w:startOverride w:val="2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</w:num>
  <w:num w:numId="36">
    <w:abstractNumId w:val="5"/>
  </w:num>
  <w:num w:numId="37">
    <w:abstractNumId w:val="6"/>
  </w:num>
  <w:num w:numId="38">
    <w:abstractNumId w:val="7"/>
  </w:num>
  <w:num w:numId="39">
    <w:abstractNumId w:val="8"/>
  </w:num>
  <w:num w:numId="40">
    <w:abstractNumId w:val="10"/>
  </w:num>
  <w:num w:numId="41">
    <w:abstractNumId w:val="1"/>
  </w:num>
  <w:num w:numId="42">
    <w:abstractNumId w:val="2"/>
  </w:num>
  <w:num w:numId="43">
    <w:abstractNumId w:val="3"/>
  </w:num>
  <w:num w:numId="44">
    <w:abstractNumId w:val="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9"/>
    <w:rsid w:val="00005CD8"/>
    <w:rsid w:val="00015AE9"/>
    <w:rsid w:val="000246F9"/>
    <w:rsid w:val="00051F39"/>
    <w:rsid w:val="00091008"/>
    <w:rsid w:val="00096E88"/>
    <w:rsid w:val="000A7602"/>
    <w:rsid w:val="000D16C8"/>
    <w:rsid w:val="000D46A1"/>
    <w:rsid w:val="000F49B7"/>
    <w:rsid w:val="00111F1D"/>
    <w:rsid w:val="001244D8"/>
    <w:rsid w:val="001400D0"/>
    <w:rsid w:val="00163C0A"/>
    <w:rsid w:val="00165070"/>
    <w:rsid w:val="00172149"/>
    <w:rsid w:val="001A0711"/>
    <w:rsid w:val="001A1C1E"/>
    <w:rsid w:val="001D15BD"/>
    <w:rsid w:val="0020124A"/>
    <w:rsid w:val="00201AE8"/>
    <w:rsid w:val="0020440F"/>
    <w:rsid w:val="00223905"/>
    <w:rsid w:val="002739CE"/>
    <w:rsid w:val="002A042B"/>
    <w:rsid w:val="002C1F86"/>
    <w:rsid w:val="002D3F97"/>
    <w:rsid w:val="002D55E2"/>
    <w:rsid w:val="00307F04"/>
    <w:rsid w:val="00335087"/>
    <w:rsid w:val="0035151E"/>
    <w:rsid w:val="00380D57"/>
    <w:rsid w:val="003900A0"/>
    <w:rsid w:val="003D551C"/>
    <w:rsid w:val="003E1A32"/>
    <w:rsid w:val="003F41F3"/>
    <w:rsid w:val="004030FE"/>
    <w:rsid w:val="00412269"/>
    <w:rsid w:val="0042311E"/>
    <w:rsid w:val="00431634"/>
    <w:rsid w:val="0044499A"/>
    <w:rsid w:val="00460636"/>
    <w:rsid w:val="00490BBB"/>
    <w:rsid w:val="004966F8"/>
    <w:rsid w:val="004B42DF"/>
    <w:rsid w:val="004B51F8"/>
    <w:rsid w:val="004D5158"/>
    <w:rsid w:val="00505CAE"/>
    <w:rsid w:val="00511EF4"/>
    <w:rsid w:val="00584F9C"/>
    <w:rsid w:val="005929FE"/>
    <w:rsid w:val="00597884"/>
    <w:rsid w:val="005A01A0"/>
    <w:rsid w:val="005A30DC"/>
    <w:rsid w:val="005C320D"/>
    <w:rsid w:val="005F1823"/>
    <w:rsid w:val="0062259C"/>
    <w:rsid w:val="00635E07"/>
    <w:rsid w:val="00665E72"/>
    <w:rsid w:val="00681D2A"/>
    <w:rsid w:val="0069758E"/>
    <w:rsid w:val="00743715"/>
    <w:rsid w:val="00752EDE"/>
    <w:rsid w:val="007612A2"/>
    <w:rsid w:val="00783AE3"/>
    <w:rsid w:val="007E6574"/>
    <w:rsid w:val="007F4CDF"/>
    <w:rsid w:val="0084427C"/>
    <w:rsid w:val="0087336C"/>
    <w:rsid w:val="00876741"/>
    <w:rsid w:val="0088105A"/>
    <w:rsid w:val="0088753C"/>
    <w:rsid w:val="008B777E"/>
    <w:rsid w:val="00907B4C"/>
    <w:rsid w:val="00921320"/>
    <w:rsid w:val="00922D0E"/>
    <w:rsid w:val="00952E5A"/>
    <w:rsid w:val="00975C5F"/>
    <w:rsid w:val="009B3955"/>
    <w:rsid w:val="009C7FD8"/>
    <w:rsid w:val="009D1D61"/>
    <w:rsid w:val="009E2D40"/>
    <w:rsid w:val="009E3EF1"/>
    <w:rsid w:val="009F4D4B"/>
    <w:rsid w:val="00A118D0"/>
    <w:rsid w:val="00A11FD4"/>
    <w:rsid w:val="00A32AAB"/>
    <w:rsid w:val="00A40DDE"/>
    <w:rsid w:val="00A442C9"/>
    <w:rsid w:val="00A60D57"/>
    <w:rsid w:val="00A94E98"/>
    <w:rsid w:val="00AA316D"/>
    <w:rsid w:val="00AC3CB8"/>
    <w:rsid w:val="00AE2C2E"/>
    <w:rsid w:val="00B01C57"/>
    <w:rsid w:val="00B042A6"/>
    <w:rsid w:val="00B158D8"/>
    <w:rsid w:val="00B3620D"/>
    <w:rsid w:val="00B3779B"/>
    <w:rsid w:val="00B40C09"/>
    <w:rsid w:val="00B414F2"/>
    <w:rsid w:val="00B764B9"/>
    <w:rsid w:val="00B824B1"/>
    <w:rsid w:val="00B934BD"/>
    <w:rsid w:val="00BD3311"/>
    <w:rsid w:val="00BD5C06"/>
    <w:rsid w:val="00C003E5"/>
    <w:rsid w:val="00C056A1"/>
    <w:rsid w:val="00C44BEA"/>
    <w:rsid w:val="00C764FB"/>
    <w:rsid w:val="00CA3212"/>
    <w:rsid w:val="00CB051A"/>
    <w:rsid w:val="00CB094C"/>
    <w:rsid w:val="00CC1132"/>
    <w:rsid w:val="00CC4385"/>
    <w:rsid w:val="00CC4A07"/>
    <w:rsid w:val="00CD7733"/>
    <w:rsid w:val="00CE0A32"/>
    <w:rsid w:val="00D159F0"/>
    <w:rsid w:val="00D17DBB"/>
    <w:rsid w:val="00D21818"/>
    <w:rsid w:val="00D65D3F"/>
    <w:rsid w:val="00D960F8"/>
    <w:rsid w:val="00E0406F"/>
    <w:rsid w:val="00E228C7"/>
    <w:rsid w:val="00E6436F"/>
    <w:rsid w:val="00E837EF"/>
    <w:rsid w:val="00E86679"/>
    <w:rsid w:val="00EF5EF0"/>
    <w:rsid w:val="00F05867"/>
    <w:rsid w:val="00F07236"/>
    <w:rsid w:val="00F1779B"/>
    <w:rsid w:val="00F5414E"/>
    <w:rsid w:val="00F54D49"/>
    <w:rsid w:val="00F803BD"/>
    <w:rsid w:val="00FB48AC"/>
    <w:rsid w:val="00FD358B"/>
    <w:rsid w:val="00FD43CD"/>
    <w:rsid w:val="00FE5D74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FBF61"/>
  <w15:chartTrackingRefBased/>
  <w15:docId w15:val="{B597E955-3869-114A-B10C-33728B2C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spacing w:before="340" w:after="33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30DC"/>
    <w:pPr>
      <w:spacing w:before="0" w:after="0"/>
    </w:pPr>
  </w:style>
  <w:style w:type="paragraph" w:styleId="10">
    <w:name w:val="heading 1"/>
    <w:basedOn w:val="a"/>
    <w:next w:val="a"/>
    <w:link w:val="11"/>
    <w:autoRedefine/>
    <w:uiPriority w:val="9"/>
    <w:qFormat/>
    <w:rsid w:val="00A442C9"/>
    <w:pPr>
      <w:keepNext/>
      <w:keepLines/>
      <w:numPr>
        <w:numId w:val="13"/>
      </w:numPr>
      <w:tabs>
        <w:tab w:val="num" w:pos="480"/>
      </w:tabs>
      <w:spacing w:beforeLines="100" w:before="326" w:afterLines="100" w:after="326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0636"/>
    <w:pPr>
      <w:keepNext/>
      <w:keepLines/>
      <w:numPr>
        <w:ilvl w:val="1"/>
        <w:numId w:val="13"/>
      </w:numPr>
      <w:tabs>
        <w:tab w:val="left" w:pos="240"/>
      </w:tabs>
      <w:spacing w:beforeLines="80" w:before="260" w:afterLines="80" w:after="260"/>
      <w:ind w:firstLineChars="0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0636"/>
    <w:pPr>
      <w:keepNext/>
      <w:keepLines/>
      <w:numPr>
        <w:ilvl w:val="2"/>
        <w:numId w:val="13"/>
      </w:numPr>
      <w:spacing w:before="200" w:after="200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D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35E07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A442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0636"/>
    <w:rPr>
      <w:rFonts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636"/>
    <w:rPr>
      <w:b/>
      <w:bCs/>
      <w:szCs w:val="32"/>
    </w:rPr>
  </w:style>
  <w:style w:type="paragraph" w:styleId="a3">
    <w:name w:val="List Paragraph"/>
    <w:basedOn w:val="a"/>
    <w:uiPriority w:val="34"/>
    <w:qFormat/>
    <w:rsid w:val="00F54D49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5151E"/>
    <w:pPr>
      <w:spacing w:line="240" w:lineRule="auto"/>
    </w:pPr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151E"/>
    <w:rPr>
      <w:rFonts w:ascii="宋体"/>
      <w:sz w:val="18"/>
      <w:szCs w:val="18"/>
    </w:rPr>
  </w:style>
  <w:style w:type="paragraph" w:styleId="a6">
    <w:name w:val="header"/>
    <w:basedOn w:val="a"/>
    <w:link w:val="a7"/>
    <w:unhideWhenUsed/>
    <w:rsid w:val="001A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1C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C1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A1C1E"/>
  </w:style>
  <w:style w:type="paragraph" w:styleId="TOC1">
    <w:name w:val="toc 1"/>
    <w:basedOn w:val="a"/>
    <w:next w:val="a"/>
    <w:autoRedefine/>
    <w:uiPriority w:val="39"/>
    <w:unhideWhenUsed/>
    <w:rsid w:val="00FB48AC"/>
    <w:pPr>
      <w:spacing w:before="60"/>
      <w:jc w:val="left"/>
    </w:pPr>
    <w:rPr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D1D61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84F9C"/>
    <w:pPr>
      <w:ind w:left="480"/>
      <w:jc w:val="left"/>
    </w:pPr>
    <w:rPr>
      <w:iCs/>
      <w:szCs w:val="20"/>
    </w:rPr>
  </w:style>
  <w:style w:type="character" w:styleId="ab">
    <w:name w:val="Hyperlink"/>
    <w:basedOn w:val="a0"/>
    <w:uiPriority w:val="99"/>
    <w:unhideWhenUsed/>
    <w:rsid w:val="00665E72"/>
    <w:rPr>
      <w:color w:val="0563C1" w:themeColor="hyperlink"/>
      <w:u w:val="single"/>
    </w:rPr>
  </w:style>
  <w:style w:type="paragraph" w:styleId="ac">
    <w:name w:val="No Spacing"/>
    <w:uiPriority w:val="1"/>
    <w:qFormat/>
    <w:rsid w:val="00665E72"/>
    <w:pPr>
      <w:spacing w:before="0" w:after="0" w:line="240" w:lineRule="auto"/>
    </w:pPr>
  </w:style>
  <w:style w:type="paragraph" w:styleId="ad">
    <w:name w:val="caption"/>
    <w:basedOn w:val="a"/>
    <w:next w:val="a"/>
    <w:autoRedefine/>
    <w:uiPriority w:val="35"/>
    <w:unhideWhenUsed/>
    <w:qFormat/>
    <w:rsid w:val="005F1823"/>
    <w:pPr>
      <w:ind w:firstLineChars="0" w:firstLine="0"/>
      <w:jc w:val="center"/>
    </w:pPr>
    <w:rPr>
      <w:rFonts w:eastAsia="黑体" w:cs="Times New Roman (标题 CS)"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5F1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5F1823"/>
    <w:rPr>
      <w:i/>
      <w:iCs/>
      <w:color w:val="404040" w:themeColor="text1" w:themeTint="BF"/>
    </w:rPr>
  </w:style>
  <w:style w:type="paragraph" w:styleId="TOC4">
    <w:name w:val="toc 4"/>
    <w:basedOn w:val="a"/>
    <w:next w:val="a"/>
    <w:autoRedefine/>
    <w:uiPriority w:val="39"/>
    <w:unhideWhenUsed/>
    <w:rsid w:val="009D1D61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D1D61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D1D61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D1D61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D1D61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D1D61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D1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footnote text"/>
    <w:basedOn w:val="a"/>
    <w:link w:val="af1"/>
    <w:uiPriority w:val="99"/>
    <w:semiHidden/>
    <w:unhideWhenUsed/>
    <w:rsid w:val="0088753C"/>
    <w:pPr>
      <w:snapToGrid w:val="0"/>
      <w:jc w:val="left"/>
    </w:pPr>
    <w:rPr>
      <w:sz w:val="21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88753C"/>
    <w:rPr>
      <w:sz w:val="21"/>
      <w:szCs w:val="18"/>
    </w:rPr>
  </w:style>
  <w:style w:type="character" w:styleId="af2">
    <w:name w:val="footnote reference"/>
    <w:basedOn w:val="a0"/>
    <w:uiPriority w:val="99"/>
    <w:semiHidden/>
    <w:unhideWhenUsed/>
    <w:rsid w:val="00204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tao/Library/Group%20Containers/UBF8T346G9.Office/User%20Content.localized/Templates.localized/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978A5FF-E693-6148-A2B7-9553886E26A5}">
  <we:reference id="wa104379996" version="1.5.0.0" store="zh-CN" storeType="OMEX"/>
  <we:alternateReferences>
    <we:reference id="wa104379996" version="1.5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3804240-E14B-0342-94E7-EDDCF12CD072}">
  <we:reference id="wa104380646" version="1.0.0.0" store="en-US" storeType="OMEX"/>
  <we:alternateReferences>
    <we:reference id="wa104380646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9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TomBen</dc:creator>
  <cp:keywords/>
  <dc:description/>
  <cp:lastModifiedBy>任涛</cp:lastModifiedBy>
  <cp:revision>12</cp:revision>
  <cp:lastPrinted>2019-03-19T12:16:00Z</cp:lastPrinted>
  <dcterms:created xsi:type="dcterms:W3CDTF">2019-04-13T11:16:00Z</dcterms:created>
  <dcterms:modified xsi:type="dcterms:W3CDTF">2019-08-27T09:03:00Z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id="nZ2JfPsQ"/&gt;&lt;style id="http://www.zotero.org/styles/chinese-gb7714-2005-numeric" hasBibliography="1" bibliographyStyleHasBeenSet="0"/&gt;&lt;prefs&gt;&lt;pref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